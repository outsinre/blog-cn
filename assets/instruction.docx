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21"/>
        </w:rPr>
      </w:pPr>
      <w:bookmarkStart w:id="0" w:name="_GoBack"/>
      <w:bookmarkEnd w:id="0"/>
    </w:p>
    <w:p>
      <w:pPr>
        <w:rPr>
          <w:sz w:val="21"/>
        </w:rPr>
      </w:pPr>
      <w:r>
        <w:rPr>
          <w:rFonts w:ascii="Times New Roman" w:hAnsi="Times New Roman"/>
          <w:kern w:val="2"/>
          <w:sz w:val="21"/>
          <w:lang w:val="en-US" w:eastAsia="zh-CN"/>
        </w:rPr>
        <w:pict>
          <v:group id="Group 53" o:spid="_x0000_s1026" style="position:absolute;left:0;margin-left:-3.85pt;margin-top:60.8pt;height:293.15pt;width:651pt;rotation:0f;z-index:251658240;" coordorigin="0,0" coordsize="13020,5863">
            <o:lock v:ext="edit" position="f" selection="f" grouping="f" rotation="f" cropping="f" text="f" aspectratio="f"/>
            <v:shape id="Oval 1" o:spid="_x0000_s1027" type="#_x0000_t3" style="position:absolute;left:2421;top:0;height:2128;width:2128;rotation:0f;" o:ole="f" fillcolor="#9CBEE0" filled="f" o:preferrelative="t" stroked="t" coordorigin="0,0" coordsize="21600,21600">
              <v:fill on="f" color2="#BBD5F0" focus="0%"/>
              <v:stroke weight="1.25pt" color="#739CC3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color w:val="auto"/>
                        <w:sz w:val="62"/>
                        <w:szCs w:val="62"/>
                      </w:rPr>
                    </w:pPr>
                    <w:r>
                      <w:rPr>
                        <w:b/>
                        <w:bCs/>
                        <w:color w:val="auto"/>
                        <w:sz w:val="62"/>
                        <w:szCs w:val="62"/>
                      </w:rPr>
                      <w:t>按钮</w:t>
                    </w:r>
                  </w:p>
                </w:txbxContent>
              </v:textbox>
            </v:shape>
            <v:shape id="Oval 1" o:spid="_x0000_s1028" type="#_x0000_t3" style="position:absolute;left:8556;top:0;height:2128;width:2128;rotation:0f;" o:ole="f" fillcolor="#9CBEE0" filled="f" o:preferrelative="t" stroked="t" coordorigin="0,0" coordsize="21600,21600">
              <v:fill on="f" color2="#BBD5F0" focus="0%"/>
              <v:stroke weight="1.25pt" color="#739CC3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color w:val="auto"/>
                        <w:sz w:val="62"/>
                        <w:szCs w:val="62"/>
                      </w:rPr>
                    </w:pPr>
                    <w:r>
                      <w:rPr>
                        <w:b/>
                        <w:bCs/>
                        <w:color w:val="auto"/>
                        <w:sz w:val="62"/>
                        <w:szCs w:val="62"/>
                      </w:rPr>
                      <w:t>按钮</w:t>
                    </w:r>
                  </w:p>
                </w:txbxContent>
              </v:textbox>
            </v:shape>
            <v:shape id="Oval 1" o:spid="_x0000_s1029" type="#_x0000_t3" style="position:absolute;left:8556;top:3735;height:2128;width:2128;rotation:0f;" o:ole="f" fillcolor="#9CBEE0" filled="f" o:preferrelative="t" stroked="t" coordorigin="0,0" coordsize="21600,21600">
              <v:fill on="f" color2="#BBD5F0" focus="0%"/>
              <v:stroke weight="1.25pt" color="#739CC3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color w:val="auto"/>
                        <w:sz w:val="62"/>
                        <w:szCs w:val="62"/>
                      </w:rPr>
                    </w:pPr>
                    <w:r>
                      <w:rPr>
                        <w:b/>
                        <w:bCs/>
                        <w:color w:val="auto"/>
                        <w:sz w:val="62"/>
                        <w:szCs w:val="62"/>
                      </w:rPr>
                      <w:t>按钮</w:t>
                    </w:r>
                  </w:p>
                </w:txbxContent>
              </v:textbox>
            </v:shape>
            <v:shape id="Oval 1" o:spid="_x0000_s1030" type="#_x0000_t3" style="position:absolute;left:2421;top:3735;height:2128;width:2128;rotation:0f;" o:ole="f" fillcolor="#9CBEE0" filled="f" o:preferrelative="t" stroked="t" coordorigin="0,0" coordsize="21600,21600">
              <v:fill on="f" color2="#BBD5F0" focus="0%"/>
              <v:stroke weight="1.25pt" color="#739CC3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b/>
                        <w:bCs/>
                        <w:color w:val="auto"/>
                        <w:sz w:val="62"/>
                        <w:szCs w:val="62"/>
                      </w:rPr>
                    </w:pPr>
                    <w:r>
                      <w:rPr>
                        <w:b/>
                        <w:bCs/>
                        <w:color w:val="auto"/>
                        <w:sz w:val="62"/>
                        <w:szCs w:val="62"/>
                      </w:rPr>
                      <w:t>按钮</w:t>
                    </w:r>
                  </w:p>
                </w:txbxContent>
              </v:textbox>
            </v:shape>
            <v:group id="Group 23" o:spid="_x0000_s1031" style="position:absolute;left:194;top:4088;height:1220;width:2220;rotation:0f;" coordorigin="0,0" coordsize="2067,1094">
              <o:lock v:ext="edit" position="f" selection="f" grouping="f" rotation="f" cropping="f" text="f" aspectratio="f"/>
              <v:shape id="Text Box 20" o:spid="_x0000_s1032" type="#_x0000_t202" style="position:absolute;left:0;top:0;height:1095;width:1573;rotation:0f;" o:ole="f" fillcolor="#FFFFFF" filled="f" o:preferrelative="t" stroked="f" coordorigin="0,0" coordsize="21600,21600">
                <v:fill on="f" color2="#FFFFFF" focus="0%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32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32"/>
                          <w:szCs w:val="28"/>
                        </w:rPr>
                        <w:t>第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sz w:val="32"/>
                          <w:szCs w:val="28"/>
                        </w:rPr>
                        <w:t>一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32"/>
                          <w:szCs w:val="28"/>
                        </w:rPr>
                        <w:t>步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32"/>
                          <w:szCs w:val="28"/>
                        </w:rPr>
                        <w:t>按 1 次</w:t>
                      </w:r>
                    </w:p>
                  </w:txbxContent>
                </v:textbox>
              </v:shape>
              <v:line id="Arrow 21" o:spid="_x0000_s1033" style="position:absolute;left:1437;top:568;height:1;width:630;rotation:0f;" o:ole="f" fillcolor="#FFFFFF" filled="f" o:preferrelative="t" stroked="t" coordsize="21600,21600">
                <v:fill on="f" color2="#FFFFFF" focus="0%"/>
                <v:stroke weight="1.25pt" color="#739CC3" color2="#FFFFFF" miterlimit="2" endarrow="block" endarrowwidth="wide" endarrowlength="long"/>
                <v:imagedata gain="65536f" blacklevel="0f" gamma="0"/>
                <o:lock v:ext="edit" position="f" selection="f" grouping="f" rotation="f" cropping="f" text="f" aspectratio="f"/>
              </v:line>
            </v:group>
            <v:group id="Group 23" o:spid="_x0000_s1034" style="position:absolute;left:0;top:450;height:1127;width:2430;rotation:0f;" coordorigin="0,0" coordsize="2067,1094">
              <o:lock v:ext="edit" position="f" selection="f" grouping="f" rotation="f" cropping="f" text="f" aspectratio="f"/>
              <v:shape id="Text Box 20" o:spid="_x0000_s1035" type="#_x0000_t202" style="position:absolute;left:0;top:0;height:1095;width:1573;rotation:0f;" o:ole="f" fillcolor="#FFFFFF" filled="f" o:preferrelative="t" stroked="f" coordorigin="0,0" coordsize="21600,21600">
                <v:fill on="f" color2="#FFFFFF" focus="0%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32"/>
                          <w:szCs w:val="28"/>
                        </w:rPr>
                        <w:t>第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sz w:val="32"/>
                          <w:szCs w:val="28"/>
                        </w:rPr>
                        <w:t>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32"/>
                          <w:szCs w:val="28"/>
                        </w:rPr>
                        <w:t>步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32"/>
                          <w:szCs w:val="28"/>
                        </w:rPr>
                        <w:t xml:space="preserve">按 20 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sz w:val="32"/>
                          <w:szCs w:val="28"/>
                        </w:rPr>
                        <w:t>次</w:t>
                      </w:r>
                    </w:p>
                  </w:txbxContent>
                </v:textbox>
              </v:shape>
              <v:line id="Arrow 21" o:spid="_x0000_s1036" style="position:absolute;left:1437;top:568;height:1;width:630;rotation:0f;" o:ole="f" fillcolor="#FFFFFF" filled="f" o:preferrelative="t" stroked="t" coordsize="21600,21600">
                <v:fill on="f" color2="#FFFFFF" focus="0%"/>
                <v:stroke weight="1.25pt" color="#739CC3" color2="#FFFFFF" miterlimit="2" endarrow="block" endarrowwidth="wide" endarrowlength="long"/>
                <v:imagedata gain="65536f" blacklevel="0f" gamma="0"/>
                <o:lock v:ext="edit" position="f" selection="f" grouping="f" rotation="f" cropping="f" text="f" aspectratio="f"/>
              </v:line>
            </v:group>
            <v:group id="Group 31" o:spid="_x0000_s1037" style="position:absolute;left:4604;top:4129;height:1128;width:2296;rotation:0f;" coordorigin="0,0" coordsize="2295,1128">
              <o:lock v:ext="edit" position="f" selection="f" grouping="f" rotation="f" cropping="f" text="f" aspectratio="f"/>
              <v:shape id="Text Box 20" o:spid="_x0000_s1038" type="#_x0000_t202" style="position:absolute;left:737;top:0;height:1128;width:1558;rotation:0f;" o:ole="f" fillcolor="#FFFFFF" filled="f" o:preferrelative="t" stroked="f" coordorigin="0,0" coordsize="21600,21600">
                <v:fill on="f" color2="#FFFFFF" focus="0%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32"/>
                          <w:szCs w:val="28"/>
                        </w:rPr>
                        <w:t>第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sz w:val="32"/>
                          <w:szCs w:val="28"/>
                        </w:rPr>
                        <w:t>三步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32"/>
                          <w:szCs w:val="28"/>
                        </w:rPr>
                        <w:t>按 1 次</w:t>
                      </w:r>
                    </w:p>
                  </w:txbxContent>
                </v:textbox>
              </v:shape>
              <v:line id="Arrow 30" o:spid="_x0000_s1039" style="position:absolute;left:0;top:571;flip:x;height:1;width:735;rotation:0f;" o:ole="f" fillcolor="#FFFFFF" filled="f" o:preferrelative="t" stroked="t" coordsize="21600,21600">
                <v:fill on="f" color2="#FFFFFF" focus="0%"/>
                <v:stroke weight="1.25pt" color="#739CC3" color2="#FFFFFF" miterlimit="2" endarrow="block" endarrowwidth="wide" endarrowlength="long"/>
                <v:imagedata gain="65536f" blacklevel="0f" gamma="0"/>
                <o:lock v:ext="edit" position="f" selection="f" grouping="f" rotation="f" cropping="f" text="f" aspectratio="f"/>
              </v:line>
            </v:group>
            <v:group id="Group 31" o:spid="_x0000_s1040" style="position:absolute;left:4562;top:446;height:1128;width:2653;rotation:0f;" coordorigin="0,0" coordsize="2295,1128">
              <o:lock v:ext="edit" position="f" selection="f" grouping="f" rotation="f" cropping="f" text="f" aspectratio="f"/>
              <v:shape id="Text Box 20" o:spid="_x0000_s1041" type="#_x0000_t202" style="position:absolute;left:737;top:0;height:1128;width:1558;rotation:0f;" o:ole="f" fillcolor="#FFFFFF" filled="f" o:preferrelative="t" stroked="f" coordorigin="0,0" coordsize="21600,21600">
                <v:fill on="f" color2="#FFFFFF" focus="0%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32"/>
                          <w:szCs w:val="28"/>
                        </w:rPr>
                        <w:t>第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sz w:val="32"/>
                          <w:szCs w:val="28"/>
                        </w:rPr>
                        <w:t>四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32"/>
                          <w:szCs w:val="28"/>
                        </w:rPr>
                        <w:t>步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32"/>
                          <w:szCs w:val="28"/>
                        </w:rPr>
                        <w:t>按 15 次</w:t>
                      </w:r>
                    </w:p>
                  </w:txbxContent>
                </v:textbox>
              </v:shape>
              <v:line id="Arrow 30" o:spid="_x0000_s1042" style="position:absolute;left:0;top:571;flip:x;height:1;width:735;rotation:0f;" o:ole="f" fillcolor="#FFFFFF" filled="f" o:preferrelative="t" stroked="t" coordsize="21600,21600">
                <v:fill on="f" color2="#FFFFFF" focus="0%"/>
                <v:stroke weight="1.25pt" color="#739CC3" color2="#FFFFFF" miterlimit="2" endarrow="block" endarrowwidth="wide" endarrowlength="long"/>
                <v:imagedata gain="65536f" blacklevel="0f" gamma="0"/>
                <o:lock v:ext="edit" position="f" selection="f" grouping="f" rotation="f" cropping="f" text="f" aspectratio="f"/>
              </v:line>
            </v:group>
            <v:group id="Group 31" o:spid="_x0000_s1043" style="position:absolute;left:10695;top:4219;height:1128;width:2311;rotation:0f;" coordorigin="0,0" coordsize="2295,1128">
              <o:lock v:ext="edit" position="f" selection="f" grouping="f" rotation="f" cropping="f" text="f" aspectratio="f"/>
              <v:shape id="Text Box 20" o:spid="_x0000_s1044" type="#_x0000_t202" style="position:absolute;left:737;top:0;height:1128;width:1558;rotation:0f;" o:ole="f" fillcolor="#FFFFFF" filled="f" o:preferrelative="t" stroked="f" coordorigin="0,0" coordsize="21600,21600">
                <v:fill on="f" color2="#FFFFFF" focus="0%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32"/>
                          <w:szCs w:val="28"/>
                        </w:rPr>
                        <w:t>第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sz w:val="32"/>
                          <w:szCs w:val="28"/>
                        </w:rPr>
                        <w:t>五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32"/>
                          <w:szCs w:val="28"/>
                        </w:rPr>
                        <w:t>步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32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32"/>
                          <w:szCs w:val="28"/>
                        </w:rPr>
                        <w:t>按 1 次</w:t>
                      </w:r>
                    </w:p>
                  </w:txbxContent>
                </v:textbox>
              </v:shape>
              <v:line id="Arrow 30" o:spid="_x0000_s1045" style="position:absolute;left:0;top:571;flip:x;height:1;width:735;rotation:0f;" o:ole="f" fillcolor="#FFFFFF" filled="f" o:preferrelative="t" stroked="t" coordsize="21600,21600">
                <v:fill on="f" color2="#FFFFFF" focus="0%"/>
                <v:stroke weight="1.25pt" color="#739CC3" color2="#FFFFFF" miterlimit="2" endarrow="block" endarrowwidth="wide" endarrowlength="long"/>
                <v:imagedata gain="65536f" blacklevel="0f" gamma="0"/>
                <o:lock v:ext="edit" position="f" selection="f" grouping="f" rotation="f" cropping="f" text="f" aspectratio="f"/>
              </v:line>
            </v:group>
            <v:group id="Group 53" o:spid="_x0000_s1046" style="position:absolute;left:10712;top:484;height:1128;width:2308;rotation:0f;" coordorigin="0,0" coordsize="1873,1128">
              <o:lock v:ext="edit" position="f" selection="f" grouping="f" rotation="f" cropping="f" text="f" aspectratio="f"/>
              <v:shape id="Text Box 20" o:spid="_x0000_s1047" type="#_x0000_t202" style="position:absolute;left:601;top:0;height:1128;width:1272;rotation:0f;" o:ole="f" fillcolor="#FFFFFF" filled="f" o:preferrelative="t" stroked="f" coordorigin="0,0" coordsize="21600,21600">
                <v:fill on="f" color2="#FFFFFF" focus="0%"/>
                <v:imagedata gain="65536f" blacklevel="0f" gamma="0"/>
                <o:lock v:ext="edit" position="f" selection="f" grouping="f" rotation="f" cropping="f" text="f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48"/>
                          <w:szCs w:val="4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32"/>
                          <w:szCs w:val="28"/>
                        </w:rPr>
                        <w:t xml:space="preserve"> 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sz w:val="48"/>
                          <w:szCs w:val="44"/>
                        </w:rPr>
                        <w:t>不动</w:t>
                      </w:r>
                    </w:p>
                  </w:txbxContent>
                </v:textbox>
              </v:shape>
              <v:line id="Arrow 30" o:spid="_x0000_s1048" style="position:absolute;left:0;top:565;flip:x;height:8;width:749;rotation:0f;" o:ole="f" fillcolor="#FFFFFF" filled="f" o:preferrelative="t" stroked="t" coordsize="21600,21600">
                <v:fill on="f" color2="#FFFFFF" focus="0%"/>
                <v:stroke weight="1.25pt" color="#739CC3" color2="#FFFFFF" miterlimit="2" endarrow="block" endarrowwidth="wide" endarrowlength="long"/>
                <v:imagedata gain="65536f" blacklevel="0f" gamma="0"/>
                <o:lock v:ext="edit" position="f" selection="f" grouping="f" rotation="f" cropping="f" text="f" aspectratio="f"/>
              </v:line>
            </v:group>
          </v:group>
        </w:pict>
      </w:r>
    </w:p>
    <w:sectPr>
      <w:pgSz w:w="15819" w:h="12247" w:orient="landscape"/>
      <w:pgMar w:top="1797" w:right="1440" w:bottom="1797" w:left="1440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77F54DB0"/>
    <w:rsid w:val="3F3CF437"/>
    <w:rsid w:val="3FF87D84"/>
    <w:rsid w:val="577E0158"/>
    <w:rsid w:val="77F54DB0"/>
    <w:rsid w:val="AEDE6BFF"/>
    <w:rsid w:val="AEF75F56"/>
    <w:rsid w:val="CABD420F"/>
    <w:rsid w:val="D6FF813A"/>
    <w:rsid w:val="DEFBC914"/>
    <w:rsid w:val="E73F84BE"/>
    <w:rsid w:val="EBBD83B3"/>
    <w:rsid w:val="EF7F3DD1"/>
    <w:rsid w:val="FBEB1B55"/>
    <w:rsid w:val="FD5E3669"/>
    <w:rsid w:val="FEF3D94E"/>
    <w:rsid w:val="FEFF9619"/>
    <w:rsid w:val="FEFFA1AC"/>
    <w:rsid w:val="FF6EF964"/>
    <w:rsid w:val="FF7737FC"/>
    <w:rsid w:val="FFA6A7DD"/>
    <w:rsid w:val="FFFF5298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table" w:default="1" w:styleId="14">
    <w:name w:val="Normal Table"/>
    <w:semiHidden/>
    <w:uiPriority w:val="0"/>
    <w:tblPr>
      <w:tblStyle w:val="1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Community_9.1.0.4975_F1E327BC-269C-435d-A152-05C5408002CA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2015-12-22T06:15:00Z</dcterms:created>
  <dc:creator>zachary</dc:creator>
  <cp:lastModifiedBy>zachary</cp:lastModifiedBy>
  <dcterms:modified xsi:type="dcterms:W3CDTF">2015-12-21T14:52:04Z</dcterms:modified>
  <dc:title>_x0004_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1033-9.1.0.4975</vt:lpwstr>
  </property>
</Properties>
</file>